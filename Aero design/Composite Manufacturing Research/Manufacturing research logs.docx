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8669" w14:textId="65ACB78D" w:rsidR="007E073F" w:rsidRDefault="007E073F" w:rsidP="0034121C">
      <w:pPr>
        <w:pStyle w:val="Heading1"/>
        <w:sectPr w:rsidR="007E073F" w:rsidSect="00655B4A">
          <w:headerReference w:type="default" r:id="rId9"/>
          <w:headerReference w:type="first" r:id="rId10"/>
          <w:pgSz w:w="12240" w:h="15840" w:code="1"/>
          <w:pgMar w:top="1440" w:right="3600" w:bottom="1440" w:left="3600" w:header="720" w:footer="720" w:gutter="0"/>
          <w:cols w:space="720"/>
          <w:titlePg/>
          <w:docGrid w:linePitch="360"/>
        </w:sectPr>
      </w:pPr>
    </w:p>
    <w:p w14:paraId="40BB50F2" w14:textId="42D73B4F" w:rsidR="00B010D3" w:rsidRDefault="0034121C" w:rsidP="0034121C">
      <w:pPr>
        <w:pStyle w:val="Heading1"/>
      </w:pPr>
      <w:r>
        <w:t>Introduction</w:t>
      </w:r>
    </w:p>
    <w:p w14:paraId="036F86B0" w14:textId="22B036E7" w:rsidR="0034121C" w:rsidRDefault="0034121C" w:rsidP="0034121C">
      <w:r>
        <w:tab/>
        <w:t>The following is a list of tests with various composite materials. Each test includes lessons learned, fiber used, matrix used, and overall quality descriptions.</w:t>
      </w:r>
    </w:p>
    <w:p w14:paraId="18ED302C" w14:textId="7EA0D2C8" w:rsidR="0034121C" w:rsidRDefault="0034121C" w:rsidP="0034121C">
      <w:pPr>
        <w:pStyle w:val="Heading2"/>
      </w:pPr>
      <w:r>
        <w:t>Test 1 – 12-16-2023</w:t>
      </w:r>
    </w:p>
    <w:p w14:paraId="2FEE8369" w14:textId="3EC1E48E" w:rsidR="0034121C" w:rsidRDefault="0034121C" w:rsidP="0034121C">
      <w:pPr>
        <w:pStyle w:val="ListParagraph"/>
        <w:numPr>
          <w:ilvl w:val="0"/>
          <w:numId w:val="1"/>
        </w:numPr>
      </w:pPr>
      <w:r>
        <w:t>Fiber – Bondo fiberglass by 3M (PN: 20128)</w:t>
      </w:r>
    </w:p>
    <w:p w14:paraId="232ACB43" w14:textId="6F79DCA7" w:rsidR="0034121C" w:rsidRDefault="0034121C" w:rsidP="0034121C">
      <w:pPr>
        <w:pStyle w:val="ListParagraph"/>
        <w:numPr>
          <w:ilvl w:val="0"/>
          <w:numId w:val="1"/>
        </w:numPr>
      </w:pPr>
      <w:r>
        <w:t xml:space="preserve">Matrix – </w:t>
      </w:r>
      <w:r w:rsidR="00B80CBC">
        <w:t>Bondo fiberglass resin and hardener combo by 3M (PN: 20124)</w:t>
      </w:r>
    </w:p>
    <w:p w14:paraId="3CFF5DB9" w14:textId="609E9F6A" w:rsidR="00B80CBC" w:rsidRDefault="00B80CBC" w:rsidP="0034121C">
      <w:pPr>
        <w:pStyle w:val="ListParagraph"/>
        <w:numPr>
          <w:ilvl w:val="0"/>
          <w:numId w:val="1"/>
        </w:numPr>
      </w:pPr>
      <w:r>
        <w:t xml:space="preserve">Vendor – </w:t>
      </w:r>
      <w:r w:rsidR="00BB694C">
        <w:t>Home Depot</w:t>
      </w:r>
    </w:p>
    <w:p w14:paraId="497B0D6D" w14:textId="49FE0401" w:rsidR="0034121C" w:rsidRDefault="0034121C" w:rsidP="0034121C">
      <w:pPr>
        <w:pStyle w:val="ListParagraph"/>
        <w:numPr>
          <w:ilvl w:val="0"/>
          <w:numId w:val="1"/>
        </w:numPr>
      </w:pPr>
      <w:r>
        <w:t>Description:</w:t>
      </w:r>
    </w:p>
    <w:p w14:paraId="78BD115F" w14:textId="141DA684" w:rsidR="0034121C" w:rsidRDefault="0034121C" w:rsidP="0034121C">
      <w:pPr>
        <w:pStyle w:val="ListParagraph"/>
        <w:numPr>
          <w:ilvl w:val="1"/>
          <w:numId w:val="1"/>
        </w:numPr>
      </w:pPr>
      <w:r>
        <w:t>This was the first test of composite manufacturing at a hobby level. The goal of this test and likely the following test(s) was to judge the production quality of a mold and layup using the financially cheapest and least intensive methods possible. It is well known that the result would not be anything near as good as professional grade productions. The intent is to use the knowledge captured to advance the attention on only the most lackluster parts of the manufacturing process in order to avoid wasting money on parts that can be done for cheap.</w:t>
      </w:r>
    </w:p>
    <w:p w14:paraId="54936982" w14:textId="089ECCB7" w:rsidR="0034121C" w:rsidRDefault="0034121C" w:rsidP="0034121C">
      <w:pPr>
        <w:pStyle w:val="ListParagraph"/>
        <w:numPr>
          <w:ilvl w:val="1"/>
          <w:numId w:val="1"/>
        </w:numPr>
      </w:pPr>
      <w:r>
        <w:t xml:space="preserve">The mold selected was an RC foam wing with an outer layer of tape and paint protecting the inside foam. This RC wing had seen an unknown number of flight hours previously. The surface of the mold was NOT cleaned prior to layup. Locally sourced fiberglass, resin, and hardener were purchased from </w:t>
      </w:r>
      <w:r w:rsidR="00B80CBC">
        <w:t>Home Depot</w:t>
      </w:r>
      <w:r>
        <w:t>. No release film or release agent was applied to the mold prior to layup.</w:t>
      </w:r>
      <w:r w:rsidR="00B80CBC">
        <w:t xml:space="preserve"> The layup was held in place by gravity and matrix was manually dispersed using hand tools and gloved hands. No vacuum bagging techniques were used.</w:t>
      </w:r>
    </w:p>
    <w:p w14:paraId="2152FE57" w14:textId="2731577D" w:rsidR="00B80CBC" w:rsidRDefault="00B80CBC" w:rsidP="0034121C">
      <w:pPr>
        <w:pStyle w:val="ListParagraph"/>
        <w:numPr>
          <w:ilvl w:val="1"/>
          <w:numId w:val="1"/>
        </w:numPr>
      </w:pPr>
      <w:r>
        <w:t>Surprisingly, the fiberglass mold, though severely underperforming by any standards, did release from the mold with no noticeable damage to the mold aside from capturing some of the paint. It would be interesting to see if the RC wing with tape exterior could survive multiple layups without release agent, or exothermal curing reactions, without degradation.</w:t>
      </w:r>
    </w:p>
    <w:p w14:paraId="3A333113" w14:textId="775D7BDB" w:rsidR="0034121C" w:rsidRDefault="0034121C" w:rsidP="0034121C">
      <w:pPr>
        <w:pStyle w:val="ListParagraph"/>
        <w:numPr>
          <w:ilvl w:val="0"/>
          <w:numId w:val="1"/>
        </w:numPr>
      </w:pPr>
      <w:r>
        <w:t xml:space="preserve">Quality – </w:t>
      </w:r>
      <w:r w:rsidR="00B80CBC">
        <w:t>3/10</w:t>
      </w:r>
    </w:p>
    <w:p w14:paraId="47A7FA6B" w14:textId="7FCEAB68" w:rsidR="00B80CBC" w:rsidRDefault="00B80CBC" w:rsidP="00B80CBC">
      <w:pPr>
        <w:pStyle w:val="ListParagraph"/>
        <w:numPr>
          <w:ilvl w:val="1"/>
          <w:numId w:val="1"/>
        </w:numPr>
      </w:pPr>
      <w:r>
        <w:t>Inconsistent matrix, severely lacking stiffness, surprisingly clean release from untreated mold, some areas of fiber disturbance prior to cure.</w:t>
      </w:r>
    </w:p>
    <w:p w14:paraId="4B00D06A" w14:textId="77777777" w:rsidR="00B80CBC" w:rsidRDefault="0034121C" w:rsidP="00B80CBC">
      <w:pPr>
        <w:pStyle w:val="ListParagraph"/>
        <w:numPr>
          <w:ilvl w:val="0"/>
          <w:numId w:val="1"/>
        </w:numPr>
      </w:pPr>
      <w:r>
        <w:t>Lessons learned</w:t>
      </w:r>
      <w:r w:rsidR="00B80CBC">
        <w:t>:</w:t>
      </w:r>
    </w:p>
    <w:p w14:paraId="1C43998F" w14:textId="433AC09B" w:rsidR="0034121C" w:rsidRPr="0034121C" w:rsidRDefault="00B80CBC" w:rsidP="00B80CBC">
      <w:pPr>
        <w:pStyle w:val="ListParagraph"/>
        <w:numPr>
          <w:ilvl w:val="1"/>
          <w:numId w:val="1"/>
        </w:numPr>
      </w:pPr>
      <w:r>
        <w:t>Certain surfaces may not need a release agent, which would be pleasant, since plastic release films require careful constraining to avoid wrinkles. The specific matrix mixture created potent fumes similar to gasoline. More ventilation perhaps. Experiment with humidity exposure in the future. Experiment with laminates and multiple layers of matrix applied at certain time intervals.</w:t>
      </w:r>
    </w:p>
    <w:p w14:paraId="6D1D35D8" w14:textId="77777777" w:rsidR="00B010D3" w:rsidRDefault="00B010D3"/>
    <w:p w14:paraId="14A788D2" w14:textId="77777777" w:rsidR="00B010D3" w:rsidRDefault="00B010D3" w:rsidP="0034121C">
      <w:pPr>
        <w:pStyle w:val="Heading1"/>
        <w:sectPr w:rsidR="00B010D3" w:rsidSect="007E073F">
          <w:type w:val="continuous"/>
          <w:pgSz w:w="12240" w:h="15840" w:code="1"/>
          <w:pgMar w:top="1440" w:right="1440" w:bottom="1440" w:left="1440" w:header="720" w:footer="720" w:gutter="0"/>
          <w:cols w:space="720"/>
          <w:docGrid w:linePitch="360"/>
        </w:sectPr>
      </w:pPr>
    </w:p>
    <w:p w14:paraId="7A38A2BF" w14:textId="77777777" w:rsidR="00AF2C14" w:rsidRDefault="00AF2C14" w:rsidP="00B010D3"/>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0BE9" w14:textId="77777777" w:rsidR="003E797A" w:rsidRDefault="003E797A" w:rsidP="0047133E">
      <w:pPr>
        <w:spacing w:after="0" w:line="240" w:lineRule="auto"/>
      </w:pPr>
      <w:r>
        <w:separator/>
      </w:r>
    </w:p>
  </w:endnote>
  <w:endnote w:type="continuationSeparator" w:id="0">
    <w:p w14:paraId="1BBEE9DD" w14:textId="77777777" w:rsidR="003E797A" w:rsidRDefault="003E797A"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2853" w14:textId="77777777" w:rsidR="003E797A" w:rsidRDefault="003E797A" w:rsidP="0047133E">
      <w:pPr>
        <w:spacing w:after="0" w:line="240" w:lineRule="auto"/>
      </w:pPr>
      <w:r>
        <w:separator/>
      </w:r>
    </w:p>
  </w:footnote>
  <w:footnote w:type="continuationSeparator" w:id="0">
    <w:p w14:paraId="2B41940D" w14:textId="77777777" w:rsidR="003E797A" w:rsidRDefault="003E797A"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C7FC" w14:textId="77777777" w:rsidR="0047133E" w:rsidRDefault="00BF0C56" w:rsidP="004D1935">
    <w:pPr>
      <w:pStyle w:val="Header"/>
      <w:jc w:val="center"/>
    </w:pPr>
    <w:bookmarkStart w:id="0" w:name="_Hlk133687374"/>
    <w:bookmarkStart w:id="1" w:name="_Hlk133687375"/>
    <w:r>
      <w:rPr>
        <w:noProof/>
      </w:rPr>
      <w:drawing>
        <wp:anchor distT="0" distB="0" distL="114300" distR="114300" simplePos="0" relativeHeight="251658240" behindDoc="0" locked="0" layoutInCell="1" allowOverlap="1" wp14:anchorId="48B8F859" wp14:editId="7B1C38CF">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02097431" name="Picture 150209743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5B7A" w14:textId="49C93159" w:rsidR="00655B4A" w:rsidRPr="00216C60" w:rsidRDefault="00655B4A" w:rsidP="00655B4A">
    <w:pPr>
      <w:pStyle w:val="Header"/>
      <w:jc w:val="center"/>
      <w:rPr>
        <w:sz w:val="36"/>
        <w:szCs w:val="36"/>
      </w:rPr>
    </w:pPr>
    <w:r>
      <w:rPr>
        <w:noProof/>
      </w:rPr>
      <mc:AlternateContent>
        <mc:Choice Requires="wps">
          <w:drawing>
            <wp:anchor distT="0" distB="0" distL="114300" distR="114300" simplePos="0" relativeHeight="251662336" behindDoc="0" locked="0" layoutInCell="1" allowOverlap="1" wp14:anchorId="04BC4C2C" wp14:editId="46C2E7E9">
              <wp:simplePos x="0" y="0"/>
              <wp:positionH relativeFrom="page">
                <wp:align>right</wp:align>
              </wp:positionH>
              <wp:positionV relativeFrom="topMargin">
                <wp:align>center</wp:align>
              </wp:positionV>
              <wp:extent cx="1828800" cy="521208"/>
              <wp:effectExtent l="0" t="0" r="0" b="0"/>
              <wp:wrapNone/>
              <wp:docPr id="1351135452"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5EDBD21F" w14:textId="0C35EF3C" w:rsidR="00655B4A" w:rsidRPr="00CD6271" w:rsidRDefault="00655B4A" w:rsidP="00655B4A">
                          <w:pPr>
                            <w:spacing w:after="0"/>
                            <w:jc w:val="right"/>
                            <w:rPr>
                              <w:sz w:val="24"/>
                              <w:szCs w:val="24"/>
                            </w:rPr>
                          </w:pPr>
                          <w:r w:rsidRPr="00CD6271">
                            <w:rPr>
                              <w:sz w:val="24"/>
                              <w:szCs w:val="24"/>
                            </w:rPr>
                            <w:t xml:space="preserve">Author: </w:t>
                          </w:r>
                          <w:sdt>
                            <w:sdtPr>
                              <w:rPr>
                                <w:sz w:val="24"/>
                                <w:szCs w:val="24"/>
                              </w:rPr>
                              <w:alias w:val="Author"/>
                              <w:tag w:val=""/>
                              <w:id w:val="27542329"/>
                              <w:placeholder>
                                <w:docPart w:val="6FB9FE5E4D1D4FDBA28FDC4B267231E4"/>
                              </w:placeholder>
                              <w:dataBinding w:prefixMappings="xmlns:ns0='http://purl.org/dc/elements/1.1/' xmlns:ns1='http://schemas.openxmlformats.org/package/2006/metadata/core-properties' " w:xpath="/ns1:coreProperties[1]/ns0:creator[1]" w:storeItemID="{6C3C8BC8-F283-45AE-878A-BAB7291924A1}"/>
                              <w:text/>
                            </w:sdtPr>
                            <w:sdtContent>
                              <w:r w:rsidR="0034121C">
                                <w:rPr>
                                  <w:sz w:val="24"/>
                                  <w:szCs w:val="24"/>
                                </w:rPr>
                                <w:t>Joseph Hayes</w:t>
                              </w:r>
                            </w:sdtContent>
                          </w:sdt>
                        </w:p>
                        <w:p w14:paraId="3218CC40" w14:textId="5E17AFF0" w:rsidR="00655B4A" w:rsidRPr="00CD6271" w:rsidRDefault="00655B4A" w:rsidP="00655B4A">
                          <w:pPr>
                            <w:spacing w:after="0"/>
                            <w:jc w:val="right"/>
                            <w:rPr>
                              <w:sz w:val="24"/>
                              <w:szCs w:val="24"/>
                            </w:rPr>
                          </w:pPr>
                          <w:r w:rsidRPr="00CD6271">
                            <w:rPr>
                              <w:sz w:val="24"/>
                              <w:szCs w:val="24"/>
                            </w:rPr>
                            <w:t xml:space="preserve">Date: </w:t>
                          </w:r>
                          <w:sdt>
                            <w:sdtPr>
                              <w:rPr>
                                <w:sz w:val="24"/>
                                <w:szCs w:val="24"/>
                              </w:rPr>
                              <w:alias w:val="Publish Date"/>
                              <w:tag w:val=""/>
                              <w:id w:val="1169672489"/>
                              <w:placeholder>
                                <w:docPart w:val="73CFEA62E97E4FB0B8C212DBC9B83C27"/>
                              </w:placeholder>
                              <w:dataBinding w:prefixMappings="xmlns:ns0='http://schemas.microsoft.com/office/2006/coverPageProps' " w:xpath="/ns0:CoverPageProperties[1]/ns0:PublishDate[1]" w:storeItemID="{55AF091B-3C7A-41E3-B477-F2FDAA23CFDA}"/>
                              <w:date w:fullDate="2023-12-17T00:00:00Z">
                                <w:dateFormat w:val="M/d/yyyy"/>
                                <w:lid w:val="en-US"/>
                                <w:storeMappedDataAs w:val="dateTime"/>
                                <w:calendar w:val="gregorian"/>
                              </w:date>
                            </w:sdtPr>
                            <w:sdtContent>
                              <w:r w:rsidR="0034121C">
                                <w:rPr>
                                  <w:sz w:val="24"/>
                                  <w:szCs w:val="24"/>
                                </w:rPr>
                                <w:t>12/17/2023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4BC4C2C" id="_x0000_t202" coordsize="21600,21600" o:spt="202" path="m,l,21600r21600,l21600,xe">
              <v:stroke joinstyle="miter"/>
              <v:path gradientshapeok="t" o:connecttype="rect"/>
            </v:shapetype>
            <v:shape id="Text Box 4" o:spid="_x0000_s1026"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5EDBD21F" w14:textId="0C35EF3C" w:rsidR="00655B4A" w:rsidRPr="00CD6271" w:rsidRDefault="00655B4A" w:rsidP="00655B4A">
                    <w:pPr>
                      <w:spacing w:after="0"/>
                      <w:jc w:val="right"/>
                      <w:rPr>
                        <w:sz w:val="24"/>
                        <w:szCs w:val="24"/>
                      </w:rPr>
                    </w:pPr>
                    <w:r w:rsidRPr="00CD6271">
                      <w:rPr>
                        <w:sz w:val="24"/>
                        <w:szCs w:val="24"/>
                      </w:rPr>
                      <w:t xml:space="preserve">Author: </w:t>
                    </w:r>
                    <w:sdt>
                      <w:sdtPr>
                        <w:rPr>
                          <w:sz w:val="24"/>
                          <w:szCs w:val="24"/>
                        </w:rPr>
                        <w:alias w:val="Author"/>
                        <w:tag w:val=""/>
                        <w:id w:val="27542329"/>
                        <w:placeholder>
                          <w:docPart w:val="6FB9FE5E4D1D4FDBA28FDC4B267231E4"/>
                        </w:placeholder>
                        <w:dataBinding w:prefixMappings="xmlns:ns0='http://purl.org/dc/elements/1.1/' xmlns:ns1='http://schemas.openxmlformats.org/package/2006/metadata/core-properties' " w:xpath="/ns1:coreProperties[1]/ns0:creator[1]" w:storeItemID="{6C3C8BC8-F283-45AE-878A-BAB7291924A1}"/>
                        <w:text/>
                      </w:sdtPr>
                      <w:sdtContent>
                        <w:r w:rsidR="0034121C">
                          <w:rPr>
                            <w:sz w:val="24"/>
                            <w:szCs w:val="24"/>
                          </w:rPr>
                          <w:t>Joseph Hayes</w:t>
                        </w:r>
                      </w:sdtContent>
                    </w:sdt>
                  </w:p>
                  <w:p w14:paraId="3218CC40" w14:textId="5E17AFF0" w:rsidR="00655B4A" w:rsidRPr="00CD6271" w:rsidRDefault="00655B4A" w:rsidP="00655B4A">
                    <w:pPr>
                      <w:spacing w:after="0"/>
                      <w:jc w:val="right"/>
                      <w:rPr>
                        <w:sz w:val="24"/>
                        <w:szCs w:val="24"/>
                      </w:rPr>
                    </w:pPr>
                    <w:r w:rsidRPr="00CD6271">
                      <w:rPr>
                        <w:sz w:val="24"/>
                        <w:szCs w:val="24"/>
                      </w:rPr>
                      <w:t xml:space="preserve">Date: </w:t>
                    </w:r>
                    <w:sdt>
                      <w:sdtPr>
                        <w:rPr>
                          <w:sz w:val="24"/>
                          <w:szCs w:val="24"/>
                        </w:rPr>
                        <w:alias w:val="Publish Date"/>
                        <w:tag w:val=""/>
                        <w:id w:val="1169672489"/>
                        <w:placeholder>
                          <w:docPart w:val="73CFEA62E97E4FB0B8C212DBC9B83C27"/>
                        </w:placeholder>
                        <w:dataBinding w:prefixMappings="xmlns:ns0='http://schemas.microsoft.com/office/2006/coverPageProps' " w:xpath="/ns0:CoverPageProperties[1]/ns0:PublishDate[1]" w:storeItemID="{55AF091B-3C7A-41E3-B477-F2FDAA23CFDA}"/>
                        <w:date w:fullDate="2023-12-17T00:00:00Z">
                          <w:dateFormat w:val="M/d/yyyy"/>
                          <w:lid w:val="en-US"/>
                          <w:storeMappedDataAs w:val="dateTime"/>
                          <w:calendar w:val="gregorian"/>
                        </w:date>
                      </w:sdtPr>
                      <w:sdtContent>
                        <w:r w:rsidR="0034121C">
                          <w:rPr>
                            <w:sz w:val="24"/>
                            <w:szCs w:val="24"/>
                          </w:rPr>
                          <w:t>12/17/2023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3E47AAC3" wp14:editId="5E6EE1DD">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2136486545" name="Picture 213648654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36"/>
          <w:szCs w:val="36"/>
        </w:rPr>
        <w:alias w:val="Title"/>
        <w:tag w:val=""/>
        <w:id w:val="1960532707"/>
        <w:placeholder>
          <w:docPart w:val="6FB9FE5E4D1D4FDBA28FDC4B267231E4"/>
        </w:placeholder>
        <w:dataBinding w:prefixMappings="xmlns:ns0='http://purl.org/dc/elements/1.1/' xmlns:ns1='http://schemas.openxmlformats.org/package/2006/metadata/core-properties' " w:xpath="/ns1:coreProperties[1]/ns0:title[1]" w:storeItemID="{6C3C8BC8-F283-45AE-878A-BAB7291924A1}"/>
        <w:text/>
      </w:sdtPr>
      <w:sdtContent>
        <w:r w:rsidR="0034121C" w:rsidRPr="00216C60">
          <w:rPr>
            <w:rFonts w:ascii="Arial Black" w:hAnsi="Arial Black"/>
            <w:sz w:val="36"/>
            <w:szCs w:val="36"/>
          </w:rPr>
          <w:t>Composite Manufacturing Test Logs</w:t>
        </w:r>
      </w:sdtContent>
    </w:sdt>
  </w:p>
  <w:p w14:paraId="5D0C59B2" w14:textId="77777777" w:rsidR="00655B4A" w:rsidRDefault="00655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13D"/>
    <w:multiLevelType w:val="hybridMultilevel"/>
    <w:tmpl w:val="7FE4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80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1C"/>
    <w:rsid w:val="001257E7"/>
    <w:rsid w:val="00196728"/>
    <w:rsid w:val="001F6DEA"/>
    <w:rsid w:val="00216C60"/>
    <w:rsid w:val="00307456"/>
    <w:rsid w:val="0034121C"/>
    <w:rsid w:val="00395E5B"/>
    <w:rsid w:val="003B076B"/>
    <w:rsid w:val="003E797A"/>
    <w:rsid w:val="0047133E"/>
    <w:rsid w:val="004D1935"/>
    <w:rsid w:val="005A000D"/>
    <w:rsid w:val="00655B4A"/>
    <w:rsid w:val="006F3D57"/>
    <w:rsid w:val="0071762E"/>
    <w:rsid w:val="00737171"/>
    <w:rsid w:val="007516C5"/>
    <w:rsid w:val="007E073F"/>
    <w:rsid w:val="009132D9"/>
    <w:rsid w:val="00933AFA"/>
    <w:rsid w:val="00A23953"/>
    <w:rsid w:val="00AF2C14"/>
    <w:rsid w:val="00B010D3"/>
    <w:rsid w:val="00B07EA2"/>
    <w:rsid w:val="00B45F66"/>
    <w:rsid w:val="00B80CBC"/>
    <w:rsid w:val="00BB694C"/>
    <w:rsid w:val="00BF0C56"/>
    <w:rsid w:val="00C15FA0"/>
    <w:rsid w:val="00C56D4F"/>
    <w:rsid w:val="00CD6271"/>
    <w:rsid w:val="00D77AD6"/>
    <w:rsid w:val="00DC721A"/>
    <w:rsid w:val="00E96E1C"/>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0284B"/>
  <w15:chartTrackingRefBased/>
  <w15:docId w15:val="{C8912567-8177-47E3-AD32-ACD4FEC0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341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12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ha\Documents\gitRepos\LilypadAeroGeneral\Templates\MSword\Lilypad%20Aerospace%20word%20template%201.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B9FE5E4D1D4FDBA28FDC4B267231E4"/>
        <w:category>
          <w:name w:val="General"/>
          <w:gallery w:val="placeholder"/>
        </w:category>
        <w:types>
          <w:type w:val="bbPlcHdr"/>
        </w:types>
        <w:behaviors>
          <w:behavior w:val="content"/>
        </w:behaviors>
        <w:guid w:val="{A812FF2E-BD49-42B8-8B4D-9961D6CB4CBA}"/>
      </w:docPartPr>
      <w:docPartBody>
        <w:p w:rsidR="00000000" w:rsidRDefault="00000000">
          <w:pPr>
            <w:pStyle w:val="6FB9FE5E4D1D4FDBA28FDC4B267231E4"/>
          </w:pPr>
          <w:r w:rsidRPr="009B553C">
            <w:rPr>
              <w:rStyle w:val="PlaceholderText"/>
            </w:rPr>
            <w:t>[Author]</w:t>
          </w:r>
        </w:p>
      </w:docPartBody>
    </w:docPart>
    <w:docPart>
      <w:docPartPr>
        <w:name w:val="73CFEA62E97E4FB0B8C212DBC9B83C27"/>
        <w:category>
          <w:name w:val="General"/>
          <w:gallery w:val="placeholder"/>
        </w:category>
        <w:types>
          <w:type w:val="bbPlcHdr"/>
        </w:types>
        <w:behaviors>
          <w:behavior w:val="content"/>
        </w:behaviors>
        <w:guid w:val="{50F60E4F-4A2D-46FB-AD84-BC04B2D9355D}"/>
      </w:docPartPr>
      <w:docPartBody>
        <w:p w:rsidR="00000000" w:rsidRDefault="00000000">
          <w:pPr>
            <w:pStyle w:val="73CFEA62E97E4FB0B8C212DBC9B83C27"/>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C"/>
    <w:rsid w:val="0089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9FE5E4D1D4FDBA28FDC4B267231E4">
    <w:name w:val="6FB9FE5E4D1D4FDBA28FDC4B267231E4"/>
  </w:style>
  <w:style w:type="paragraph" w:customStyle="1" w:styleId="73CFEA62E97E4FB0B8C212DBC9B83C27">
    <w:name w:val="73CFEA62E97E4FB0B8C212DBC9B83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2023-12-17T00:00:00</PublishDate>
  <Abstract/>
  <CompanyAddress/>
  <CompanyPhone/>
  <CompanyFax/>
  <CompanyEmail/>
</CoverPageProperties>
</file>

<file path=customXml/itemProps1.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Lilypad Aerospace word template 1.0.2</Template>
  <TotalTime>21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Manufacturing Test Logs</dc:title>
  <dc:subject/>
  <dc:creator>Joseph Hayes</dc:creator>
  <cp:keywords/>
  <dc:description/>
  <cp:lastModifiedBy>Joseph Hayes</cp:lastModifiedBy>
  <cp:revision>3</cp:revision>
  <dcterms:created xsi:type="dcterms:W3CDTF">2023-12-18T02:13:00Z</dcterms:created>
  <dcterms:modified xsi:type="dcterms:W3CDTF">2023-12-18T02:34:00Z</dcterms:modified>
</cp:coreProperties>
</file>